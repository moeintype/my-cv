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1C507" w14:textId="08A75EDC" w:rsidR="00284441" w:rsidRDefault="000C5637">
      <w:pPr>
        <w:pStyle w:val="Heading1"/>
      </w:pPr>
      <w:r>
        <w:rPr>
          <w:noProof/>
          <w:lang w:eastAsia="ja-JP"/>
        </w:rPr>
        <mc:AlternateContent>
          <mc:Choice Requires="wps">
            <w:drawing>
              <wp:anchor distT="182880" distB="0" distL="114300" distR="114300" simplePos="0" relativeHeight="251665408" behindDoc="1" locked="0" layoutInCell="1" allowOverlap="1" wp14:anchorId="6D247BD0" wp14:editId="442C104B">
                <wp:simplePos x="0" y="0"/>
                <wp:positionH relativeFrom="margin">
                  <wp:posOffset>-426720</wp:posOffset>
                </wp:positionH>
                <wp:positionV relativeFrom="page">
                  <wp:posOffset>1973580</wp:posOffset>
                </wp:positionV>
                <wp:extent cx="3710940" cy="4991100"/>
                <wp:effectExtent l="0" t="0" r="22860" b="19050"/>
                <wp:wrapTopAndBottom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0940" cy="49911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70000"/>
                          </a:schemeClr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D3AFD" w14:textId="77777777" w:rsidR="000C5637" w:rsidRP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proofErr w:type="spellStart"/>
                            <w:r w:rsidRPr="000C5637">
                              <w:rPr>
                                <w:rFonts w:ascii="Bold" w:eastAsia="Times New Roman" w:hAnsi="Bold" w:cs="Times New Roman"/>
                                <w:b/>
                                <w:bCs/>
                                <w:color w:val="4F81BD"/>
                                <w:sz w:val="26"/>
                                <w:szCs w:val="26"/>
                                <w:lang w:eastAsia="en-US"/>
                              </w:rPr>
                              <w:t>moein</w:t>
                            </w:r>
                            <w:proofErr w:type="spellEnd"/>
                            <w:r w:rsidRPr="000C5637">
                              <w:rPr>
                                <w:rFonts w:ascii="Bold" w:eastAsia="Times New Roman" w:hAnsi="Bold" w:cs="Times New Roman"/>
                                <w:b/>
                                <w:bCs/>
                                <w:color w:val="4F81BD"/>
                                <w:sz w:val="26"/>
                                <w:szCs w:val="2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0C5637">
                              <w:rPr>
                                <w:rFonts w:ascii="Bold" w:eastAsia="Times New Roman" w:hAnsi="Bold" w:cs="Times New Roman"/>
                                <w:b/>
                                <w:bCs/>
                                <w:color w:val="4F81BD"/>
                                <w:sz w:val="26"/>
                                <w:szCs w:val="26"/>
                                <w:lang w:eastAsia="en-US"/>
                              </w:rPr>
                              <w:t>gholami</w:t>
                            </w:r>
                            <w:proofErr w:type="spellEnd"/>
                            <w:r w:rsidRPr="000C5637">
                              <w:rPr>
                                <w:rFonts w:ascii="Bold" w:eastAsia="Times New Roman" w:hAnsi="Bold" w:cs="Times New Roman"/>
                                <w:b/>
                                <w:bCs/>
                                <w:color w:val="4F81BD"/>
                                <w:sz w:val="26"/>
                                <w:szCs w:val="26"/>
                                <w:lang w:eastAsia="en-US"/>
                              </w:rPr>
                              <w:t xml:space="preserve"> </w:t>
                            </w:r>
                          </w:p>
                          <w:p w14:paraId="60BCAE1C" w14:textId="77777777" w:rsidR="000C5637" w:rsidRP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C5637"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  <w:t>Email: moein.qlm@gmial.com</w:t>
                            </w:r>
                          </w:p>
                          <w:p w14:paraId="05182A61" w14:textId="77777777" w:rsidR="000C5637" w:rsidRP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C5637"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  <w:t>Phone: +98 9055293091</w:t>
                            </w:r>
                          </w:p>
                          <w:p w14:paraId="1EDACB7F" w14:textId="77777777" w:rsidR="000C5637" w:rsidRP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proofErr w:type="gramStart"/>
                            <w:r w:rsidRPr="000C5637"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  <w:t>Location :</w:t>
                            </w:r>
                            <w:proofErr w:type="gramEnd"/>
                            <w:r w:rsidRPr="000C5637"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0C5637"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  <w:t>iran</w:t>
                            </w:r>
                            <w:proofErr w:type="spellEnd"/>
                            <w:r w:rsidRPr="000C5637"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  <w:t xml:space="preserve"> , </w:t>
                            </w:r>
                            <w:proofErr w:type="spellStart"/>
                            <w:r w:rsidRPr="000C5637"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  <w:t>mashhad</w:t>
                            </w:r>
                            <w:proofErr w:type="spellEnd"/>
                          </w:p>
                          <w:p w14:paraId="2C8D7A56" w14:textId="77777777" w:rsidR="000C5637" w:rsidRP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C5637"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  <w:t>GitHub: github.com/</w:t>
                            </w:r>
                            <w:proofErr w:type="spellStart"/>
                            <w:r w:rsidRPr="000C5637"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  <w:t>moeintype</w:t>
                            </w:r>
                            <w:proofErr w:type="spellEnd"/>
                          </w:p>
                          <w:p w14:paraId="2580C4F7" w14:textId="77777777" w:rsid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Calibri-Bold" w:eastAsia="Times New Roman" w:hAnsi="Calibri-Bold" w:cs="Times New Roman"/>
                                <w:b/>
                                <w:bCs/>
                                <w:color w:val="4F81BD"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14:paraId="00B32403" w14:textId="378286F9" w:rsidR="000C5637" w:rsidRP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C5637">
                              <w:rPr>
                                <w:rFonts w:ascii="Calibri-Bold" w:eastAsia="Times New Roman" w:hAnsi="Calibri-Bold" w:cs="Times New Roman"/>
                                <w:b/>
                                <w:bCs/>
                                <w:color w:val="4F81BD"/>
                                <w:sz w:val="26"/>
                                <w:szCs w:val="26"/>
                                <w:lang w:eastAsia="en-US"/>
                              </w:rPr>
                              <w:t xml:space="preserve">Work Experience </w:t>
                            </w:r>
                          </w:p>
                          <w:p w14:paraId="73794188" w14:textId="77777777" w:rsidR="000C5637" w:rsidRP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C5637"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  <w:t xml:space="preserve">NLP Engineer </w:t>
                            </w:r>
                          </w:p>
                          <w:p w14:paraId="0DD3F253" w14:textId="77777777" w:rsidR="000C5637" w:rsidRP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C5637"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  <w:t xml:space="preserve">2024 – Present </w:t>
                            </w:r>
                          </w:p>
                          <w:p w14:paraId="1704192B" w14:textId="77777777" w:rsidR="000C5637" w:rsidRP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C5637"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  <w:t>- Developed NLP models to extract insights from customer feedback using Hugging Face</w:t>
                            </w:r>
                          </w:p>
                          <w:p w14:paraId="3927D00E" w14:textId="77777777" w:rsidR="000C5637" w:rsidRP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C5637"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  <w:t xml:space="preserve">Transformers. </w:t>
                            </w:r>
                          </w:p>
                          <w:p w14:paraId="47658D31" w14:textId="77777777" w:rsidR="000C5637" w:rsidRP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C5637"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  <w:t>- Fine - tuned BERT models for text classification, achieving 92% accuracy.</w:t>
                            </w:r>
                          </w:p>
                          <w:p w14:paraId="1DE65E0E" w14:textId="77777777" w:rsidR="000C5637" w:rsidRP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C5637"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  <w:t xml:space="preserve">- Deployed language models into production using AWS </w:t>
                            </w:r>
                            <w:proofErr w:type="spellStart"/>
                            <w:r w:rsidRPr="000C5637"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  <w:t>SageMaker</w:t>
                            </w:r>
                            <w:proofErr w:type="spellEnd"/>
                          </w:p>
                          <w:p w14:paraId="0DEC2DCD" w14:textId="59A20B98" w:rsidR="00284441" w:rsidRDefault="00284441">
                            <w:pPr>
                              <w:jc w:val="center"/>
                              <w:rPr>
                                <w:color w:val="564B3C" w:themeColor="text2"/>
                                <w:sz w:val="21"/>
                                <w:szCs w:val="21"/>
                              </w:rPr>
                            </w:pPr>
                          </w:p>
                          <w:p w14:paraId="38A3A6F4" w14:textId="7948A538" w:rsidR="000C5637" w:rsidRDefault="000C5637">
                            <w:pPr>
                              <w:jc w:val="center"/>
                              <w:rPr>
                                <w:color w:val="564B3C" w:themeColor="text2"/>
                                <w:sz w:val="21"/>
                                <w:szCs w:val="21"/>
                              </w:rPr>
                            </w:pPr>
                          </w:p>
                          <w:p w14:paraId="7967D814" w14:textId="77777777" w:rsidR="000C5637" w:rsidRP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C5637">
                              <w:rPr>
                                <w:rFonts w:ascii="Calibri-Bold" w:eastAsia="Times New Roman" w:hAnsi="Calibri-Bold" w:cs="Times New Roman"/>
                                <w:b/>
                                <w:bCs/>
                                <w:color w:val="4F81BD"/>
                                <w:sz w:val="26"/>
                                <w:szCs w:val="26"/>
                                <w:lang w:eastAsia="en-US"/>
                              </w:rPr>
                              <w:t xml:space="preserve">Languages </w:t>
                            </w:r>
                          </w:p>
                          <w:p w14:paraId="1FD97991" w14:textId="77777777" w:rsidR="000C5637" w:rsidRP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C5637"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  <w:t xml:space="preserve">- English (Fluent) </w:t>
                            </w:r>
                          </w:p>
                          <w:p w14:paraId="751984B7" w14:textId="77777777" w:rsidR="000C5637" w:rsidRP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C5637"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  <w:t xml:space="preserve">- </w:t>
                            </w:r>
                            <w:proofErr w:type="spellStart"/>
                            <w:r w:rsidRPr="000C5637"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  <w:t>persian</w:t>
                            </w:r>
                            <w:proofErr w:type="spellEnd"/>
                            <w:r w:rsidRPr="000C5637"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  <w:t xml:space="preserve"> (native)</w:t>
                            </w:r>
                          </w:p>
                          <w:p w14:paraId="72F75997" w14:textId="77777777" w:rsidR="000C5637" w:rsidRDefault="000C5637">
                            <w:pPr>
                              <w:jc w:val="center"/>
                              <w:rPr>
                                <w:color w:val="564B3C" w:themeColor="text2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vert="horz" wrap="square" lIns="731520" tIns="0" rIns="73152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47BD0" id="Rectangle 17" o:spid="_x0000_s1026" style="position:absolute;margin-left:-33.6pt;margin-top:155.4pt;width:292.2pt;height:393pt;z-index:-251651072;visibility:visible;mso-wrap-style:square;mso-width-percent:0;mso-height-percent:0;mso-wrap-distance-left:9pt;mso-wrap-distance-top:14.4pt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" fillcolor="#e1deba [1302]" strokecolor="#6b7c71 [2404]" strokeweight=".5pt">
                <v:fill opacity="46003f"/>
                <v:textbox inset="57.6pt,0,57.6pt,0">
                  <w:txbxContent>
                    <w:p w14:paraId="10AD3AFD" w14:textId="77777777" w:rsidR="000C5637" w:rsidRP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proofErr w:type="spellStart"/>
                      <w:r w:rsidRPr="000C5637">
                        <w:rPr>
                          <w:rFonts w:ascii="Bold" w:eastAsia="Times New Roman" w:hAnsi="Bold" w:cs="Times New Roman"/>
                          <w:b/>
                          <w:bCs/>
                          <w:color w:val="4F81BD"/>
                          <w:sz w:val="26"/>
                          <w:szCs w:val="26"/>
                          <w:lang w:eastAsia="en-US"/>
                        </w:rPr>
                        <w:t>moein</w:t>
                      </w:r>
                      <w:proofErr w:type="spellEnd"/>
                      <w:r w:rsidRPr="000C5637">
                        <w:rPr>
                          <w:rFonts w:ascii="Bold" w:eastAsia="Times New Roman" w:hAnsi="Bold" w:cs="Times New Roman"/>
                          <w:b/>
                          <w:bCs/>
                          <w:color w:val="4F81BD"/>
                          <w:sz w:val="26"/>
                          <w:szCs w:val="26"/>
                          <w:lang w:eastAsia="en-US"/>
                        </w:rPr>
                        <w:t xml:space="preserve"> </w:t>
                      </w:r>
                      <w:proofErr w:type="spellStart"/>
                      <w:r w:rsidRPr="000C5637">
                        <w:rPr>
                          <w:rFonts w:ascii="Bold" w:eastAsia="Times New Roman" w:hAnsi="Bold" w:cs="Times New Roman"/>
                          <w:b/>
                          <w:bCs/>
                          <w:color w:val="4F81BD"/>
                          <w:sz w:val="26"/>
                          <w:szCs w:val="26"/>
                          <w:lang w:eastAsia="en-US"/>
                        </w:rPr>
                        <w:t>gholami</w:t>
                      </w:r>
                      <w:proofErr w:type="spellEnd"/>
                      <w:r w:rsidRPr="000C5637">
                        <w:rPr>
                          <w:rFonts w:ascii="Bold" w:eastAsia="Times New Roman" w:hAnsi="Bold" w:cs="Times New Roman"/>
                          <w:b/>
                          <w:bCs/>
                          <w:color w:val="4F81BD"/>
                          <w:sz w:val="26"/>
                          <w:szCs w:val="26"/>
                          <w:lang w:eastAsia="en-US"/>
                        </w:rPr>
                        <w:t xml:space="preserve"> </w:t>
                      </w:r>
                    </w:p>
                    <w:p w14:paraId="60BCAE1C" w14:textId="77777777" w:rsidR="000C5637" w:rsidRP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0C5637"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  <w:t>Email: moein.qlm@gmial.com</w:t>
                      </w:r>
                    </w:p>
                    <w:p w14:paraId="05182A61" w14:textId="77777777" w:rsidR="000C5637" w:rsidRP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0C5637"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  <w:t>Phone: +98 9055293091</w:t>
                      </w:r>
                    </w:p>
                    <w:p w14:paraId="1EDACB7F" w14:textId="77777777" w:rsidR="000C5637" w:rsidRP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proofErr w:type="gramStart"/>
                      <w:r w:rsidRPr="000C5637"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  <w:t>Location :</w:t>
                      </w:r>
                      <w:proofErr w:type="gramEnd"/>
                      <w:r w:rsidRPr="000C5637"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  <w:t xml:space="preserve"> </w:t>
                      </w:r>
                      <w:proofErr w:type="spellStart"/>
                      <w:r w:rsidRPr="000C5637"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  <w:t>iran</w:t>
                      </w:r>
                      <w:proofErr w:type="spellEnd"/>
                      <w:r w:rsidRPr="000C5637"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  <w:t xml:space="preserve"> , </w:t>
                      </w:r>
                      <w:proofErr w:type="spellStart"/>
                      <w:r w:rsidRPr="000C5637"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  <w:t>mashhad</w:t>
                      </w:r>
                      <w:proofErr w:type="spellEnd"/>
                    </w:p>
                    <w:p w14:paraId="2C8D7A56" w14:textId="77777777" w:rsidR="000C5637" w:rsidRP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0C5637"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  <w:t>GitHub: github.com/</w:t>
                      </w:r>
                      <w:proofErr w:type="spellStart"/>
                      <w:r w:rsidRPr="000C5637"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  <w:t>moeintype</w:t>
                      </w:r>
                      <w:proofErr w:type="spellEnd"/>
                    </w:p>
                    <w:p w14:paraId="2580C4F7" w14:textId="77777777" w:rsid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Calibri-Bold" w:eastAsia="Times New Roman" w:hAnsi="Calibri-Bold" w:cs="Times New Roman"/>
                          <w:b/>
                          <w:bCs/>
                          <w:color w:val="4F81BD"/>
                          <w:sz w:val="26"/>
                          <w:szCs w:val="26"/>
                          <w:lang w:eastAsia="en-US"/>
                        </w:rPr>
                      </w:pPr>
                    </w:p>
                    <w:p w14:paraId="00B32403" w14:textId="378286F9" w:rsidR="000C5637" w:rsidRP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0C5637">
                        <w:rPr>
                          <w:rFonts w:ascii="Calibri-Bold" w:eastAsia="Times New Roman" w:hAnsi="Calibri-Bold" w:cs="Times New Roman"/>
                          <w:b/>
                          <w:bCs/>
                          <w:color w:val="4F81BD"/>
                          <w:sz w:val="26"/>
                          <w:szCs w:val="26"/>
                          <w:lang w:eastAsia="en-US"/>
                        </w:rPr>
                        <w:t xml:space="preserve">Work Experience </w:t>
                      </w:r>
                    </w:p>
                    <w:p w14:paraId="73794188" w14:textId="77777777" w:rsidR="000C5637" w:rsidRP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0C5637"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  <w:t xml:space="preserve">NLP Engineer </w:t>
                      </w:r>
                    </w:p>
                    <w:p w14:paraId="0DD3F253" w14:textId="77777777" w:rsidR="000C5637" w:rsidRP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0C5637"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  <w:t xml:space="preserve">2024 – Present </w:t>
                      </w:r>
                    </w:p>
                    <w:p w14:paraId="1704192B" w14:textId="77777777" w:rsidR="000C5637" w:rsidRP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0C5637"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  <w:t>- Developed NLP models to extract insights from customer feedback using Hugging Face</w:t>
                      </w:r>
                    </w:p>
                    <w:p w14:paraId="3927D00E" w14:textId="77777777" w:rsidR="000C5637" w:rsidRP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0C5637"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  <w:t xml:space="preserve">Transformers. </w:t>
                      </w:r>
                    </w:p>
                    <w:p w14:paraId="47658D31" w14:textId="77777777" w:rsidR="000C5637" w:rsidRP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0C5637"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  <w:t>- Fine - tuned BERT models for text classification, achieving 92% accuracy.</w:t>
                      </w:r>
                    </w:p>
                    <w:p w14:paraId="1DE65E0E" w14:textId="77777777" w:rsidR="000C5637" w:rsidRP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0C5637"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  <w:t xml:space="preserve">- Deployed language models into production using AWS </w:t>
                      </w:r>
                      <w:proofErr w:type="spellStart"/>
                      <w:r w:rsidRPr="000C5637"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  <w:t>SageMaker</w:t>
                      </w:r>
                      <w:proofErr w:type="spellEnd"/>
                    </w:p>
                    <w:p w14:paraId="0DEC2DCD" w14:textId="59A20B98" w:rsidR="00284441" w:rsidRDefault="00284441">
                      <w:pPr>
                        <w:jc w:val="center"/>
                        <w:rPr>
                          <w:color w:val="564B3C" w:themeColor="text2"/>
                          <w:sz w:val="21"/>
                          <w:szCs w:val="21"/>
                        </w:rPr>
                      </w:pPr>
                    </w:p>
                    <w:p w14:paraId="38A3A6F4" w14:textId="7948A538" w:rsidR="000C5637" w:rsidRDefault="000C5637">
                      <w:pPr>
                        <w:jc w:val="center"/>
                        <w:rPr>
                          <w:color w:val="564B3C" w:themeColor="text2"/>
                          <w:sz w:val="21"/>
                          <w:szCs w:val="21"/>
                        </w:rPr>
                      </w:pPr>
                    </w:p>
                    <w:p w14:paraId="7967D814" w14:textId="77777777" w:rsidR="000C5637" w:rsidRP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0C5637">
                        <w:rPr>
                          <w:rFonts w:ascii="Calibri-Bold" w:eastAsia="Times New Roman" w:hAnsi="Calibri-Bold" w:cs="Times New Roman"/>
                          <w:b/>
                          <w:bCs/>
                          <w:color w:val="4F81BD"/>
                          <w:sz w:val="26"/>
                          <w:szCs w:val="26"/>
                          <w:lang w:eastAsia="en-US"/>
                        </w:rPr>
                        <w:t xml:space="preserve">Languages </w:t>
                      </w:r>
                    </w:p>
                    <w:p w14:paraId="1FD97991" w14:textId="77777777" w:rsidR="000C5637" w:rsidRP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0C5637"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  <w:t xml:space="preserve">- English (Fluent) </w:t>
                      </w:r>
                    </w:p>
                    <w:p w14:paraId="751984B7" w14:textId="77777777" w:rsidR="000C5637" w:rsidRP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0C5637"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  <w:t xml:space="preserve">- </w:t>
                      </w:r>
                      <w:proofErr w:type="spellStart"/>
                      <w:r w:rsidRPr="000C5637"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  <w:t>persian</w:t>
                      </w:r>
                      <w:proofErr w:type="spellEnd"/>
                      <w:r w:rsidRPr="000C5637"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  <w:t xml:space="preserve"> (native)</w:t>
                      </w:r>
                    </w:p>
                    <w:p w14:paraId="72F75997" w14:textId="77777777" w:rsidR="000C5637" w:rsidRDefault="000C5637">
                      <w:pPr>
                        <w:jc w:val="center"/>
                        <w:rPr>
                          <w:color w:val="564B3C" w:themeColor="text2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topAndBottom" anchorx="margin" anchory="page"/>
              </v:rect>
            </w:pict>
          </mc:Fallback>
        </mc:AlternateContent>
      </w:r>
      <w:r>
        <w:rPr>
          <w:rFonts w:ascii="Century Gothic" w:eastAsia="+mn-ea" w:hAnsi="Century Gothic" w:cs="+mn-cs"/>
          <w:noProof/>
          <w:color w:val="000000"/>
          <w:kern w:val="24"/>
          <w:szCs w:val="19"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F47421" wp14:editId="4B34FF21">
                <wp:simplePos x="0" y="0"/>
                <wp:positionH relativeFrom="margin">
                  <wp:posOffset>3291840</wp:posOffset>
                </wp:positionH>
                <wp:positionV relativeFrom="margin">
                  <wp:posOffset>1280160</wp:posOffset>
                </wp:positionV>
                <wp:extent cx="3104515" cy="7202170"/>
                <wp:effectExtent l="0" t="0" r="19685" b="10160"/>
                <wp:wrapSquare wrapText="bothSides"/>
                <wp:docPr id="6" name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4515" cy="720217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70000"/>
                          </a:schemeClr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0A2DE" w14:textId="590D6EBE" w:rsidR="00284441" w:rsidRDefault="00284441">
                            <w:pPr>
                              <w:spacing w:before="240" w:after="240" w:line="240" w:lineRule="auto"/>
                              <w:ind w:left="274" w:right="346" w:firstLine="0"/>
                              <w:rPr>
                                <w:rFonts w:ascii="Book Antiqua" w:eastAsia="+mn-ea" w:hAnsi="Book Antiqua" w:cs="+mn-cs"/>
                                <w:caps/>
                                <w:color w:val="564B3C" w:themeColor="text2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14:paraId="567C8CFA" w14:textId="77777777" w:rsidR="000C5637" w:rsidRP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C5637">
                              <w:rPr>
                                <w:rFonts w:ascii="Calibri-Bold" w:eastAsia="Times New Roman" w:hAnsi="Calibri-Bold" w:cs="Times New Roman"/>
                                <w:b/>
                                <w:bCs/>
                                <w:color w:val="4F81BD"/>
                                <w:sz w:val="26"/>
                                <w:szCs w:val="26"/>
                                <w:lang w:eastAsia="en-US"/>
                              </w:rPr>
                              <w:t xml:space="preserve">Professional Summary </w:t>
                            </w:r>
                          </w:p>
                          <w:p w14:paraId="03392984" w14:textId="77777777" w:rsidR="000C5637" w:rsidRP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C5637"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  <w:t xml:space="preserve">Innovative and detail - oriented NLP Engineer and Machine Learning Engineer with </w:t>
                            </w:r>
                          </w:p>
                          <w:p w14:paraId="42FA6680" w14:textId="77777777" w:rsidR="000C5637" w:rsidRP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C5637"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  <w:t xml:space="preserve">experience designing, building, and deploying scalable AI solutions. Passionate about </w:t>
                            </w:r>
                          </w:p>
                          <w:p w14:paraId="1B3B032A" w14:textId="77777777" w:rsidR="000C5637" w:rsidRP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C5637"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  <w:t xml:space="preserve">developing models that process human language efficiently and implementing machine </w:t>
                            </w:r>
                          </w:p>
                          <w:p w14:paraId="41F51163" w14:textId="4A3BC5BA" w:rsidR="000C5637" w:rsidRP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C5637"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  <w:t>learning algorithms that drive business val</w:t>
                            </w:r>
                            <w:r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  <w:t>ue</w:t>
                            </w:r>
                          </w:p>
                          <w:p w14:paraId="1204FC3D" w14:textId="72DA8ABF" w:rsidR="00284441" w:rsidRDefault="00284441">
                            <w:pPr>
                              <w:spacing w:line="360" w:lineRule="auto"/>
                              <w:ind w:left="274" w:right="346"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509B813" w14:textId="46C44430" w:rsidR="000C5637" w:rsidRDefault="000C5637">
                            <w:pPr>
                              <w:spacing w:line="360" w:lineRule="auto"/>
                              <w:ind w:left="274" w:right="346"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285689A" w14:textId="77777777" w:rsidR="000C5637" w:rsidRP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C5637">
                              <w:rPr>
                                <w:rFonts w:ascii="Calibri-Bold" w:eastAsia="Times New Roman" w:hAnsi="Calibri-Bold" w:cs="Times New Roman"/>
                                <w:b/>
                                <w:bCs/>
                                <w:color w:val="4F81BD"/>
                                <w:sz w:val="26"/>
                                <w:szCs w:val="26"/>
                                <w:lang w:eastAsia="en-US"/>
                              </w:rPr>
                              <w:t xml:space="preserve">Skills </w:t>
                            </w:r>
                          </w:p>
                          <w:p w14:paraId="030AC2C0" w14:textId="77777777" w:rsidR="000C5637" w:rsidRP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C5637"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  <w:t xml:space="preserve">- Natural Language Processing (NLP): Named Entity Recognition (NER), Sentiment Analysis, </w:t>
                            </w:r>
                          </w:p>
                          <w:p w14:paraId="4EDDFB51" w14:textId="77777777" w:rsidR="000C5637" w:rsidRP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C5637"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  <w:t xml:space="preserve">Language Modeling </w:t>
                            </w:r>
                          </w:p>
                          <w:p w14:paraId="666D2ABB" w14:textId="77777777" w:rsid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</w:pPr>
                          </w:p>
                          <w:p w14:paraId="34FF3BC7" w14:textId="43170D7C" w:rsidR="000C5637" w:rsidRP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C5637"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  <w:t xml:space="preserve">- Machine Learning: Supervised, Unsupervised, Reinforcement Learning </w:t>
                            </w:r>
                          </w:p>
                          <w:p w14:paraId="67CC2CF3" w14:textId="77777777" w:rsid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</w:pPr>
                          </w:p>
                          <w:p w14:paraId="3EA51A9C" w14:textId="050D3C3A" w:rsidR="000C5637" w:rsidRP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C5637"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  <w:t xml:space="preserve">- Deep Learning: TensorFlow, </w:t>
                            </w:r>
                            <w:proofErr w:type="spellStart"/>
                            <w:r w:rsidRPr="000C5637"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  <w:t>PyTorch</w:t>
                            </w:r>
                            <w:proofErr w:type="spellEnd"/>
                            <w:r w:rsidRPr="000C5637"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  <w:t xml:space="preserve"> </w:t>
                            </w:r>
                          </w:p>
                          <w:p w14:paraId="5C3E2C0B" w14:textId="77777777" w:rsid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</w:pPr>
                          </w:p>
                          <w:p w14:paraId="5EFA99ED" w14:textId="1EE542BE" w:rsidR="000C5637" w:rsidRP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C5637"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  <w:t xml:space="preserve">- Programming Languages: Python </w:t>
                            </w:r>
                          </w:p>
                          <w:p w14:paraId="3EE7E349" w14:textId="77777777" w:rsid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</w:pPr>
                          </w:p>
                          <w:p w14:paraId="4EF00F55" w14:textId="582C849A" w:rsidR="000C5637" w:rsidRP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C5637"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  <w:t xml:space="preserve">- Tools: Hugging Face Transformers, </w:t>
                            </w:r>
                            <w:proofErr w:type="spellStart"/>
                            <w:r w:rsidRPr="000C5637"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  <w:t>spaCy</w:t>
                            </w:r>
                            <w:proofErr w:type="spellEnd"/>
                            <w:r w:rsidRPr="000C5637"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  <w:t xml:space="preserve">, Scikit - </w:t>
                            </w:r>
                            <w:proofErr w:type="gramStart"/>
                            <w:r w:rsidRPr="000C5637"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  <w:t>learn ,</w:t>
                            </w:r>
                            <w:proofErr w:type="gramEnd"/>
                            <w:r w:rsidRPr="000C5637"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  <w:t xml:space="preserve"> NLTK </w:t>
                            </w:r>
                          </w:p>
                          <w:p w14:paraId="6B0D7E80" w14:textId="77777777" w:rsid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</w:pPr>
                          </w:p>
                          <w:p w14:paraId="6A8921D8" w14:textId="61072B1A" w:rsidR="000C5637" w:rsidRP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C5637"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  <w:t>- Version Control: Git, GitHub</w:t>
                            </w:r>
                          </w:p>
                          <w:p w14:paraId="7278C08C" w14:textId="5A14CEBD" w:rsidR="000C5637" w:rsidRDefault="000C5637">
                            <w:pPr>
                              <w:spacing w:line="360" w:lineRule="auto"/>
                              <w:ind w:left="274" w:right="346"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2722DB0" w14:textId="77777777" w:rsidR="000C5637" w:rsidRP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C5637">
                              <w:rPr>
                                <w:rFonts w:ascii="Calibri-Bold" w:eastAsia="Times New Roman" w:hAnsi="Calibri-Bold" w:cs="Times New Roman"/>
                                <w:b/>
                                <w:bCs/>
                                <w:color w:val="4F81BD"/>
                                <w:sz w:val="26"/>
                                <w:szCs w:val="26"/>
                                <w:lang w:eastAsia="en-US"/>
                              </w:rPr>
                              <w:t xml:space="preserve">Certifications </w:t>
                            </w:r>
                          </w:p>
                          <w:p w14:paraId="414F7A80" w14:textId="77777777" w:rsidR="000C5637" w:rsidRP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C5637"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  <w:t>- TensorFlow Developer Certificate (2024)</w:t>
                            </w:r>
                          </w:p>
                          <w:p w14:paraId="6B4C0498" w14:textId="68D60FCA" w:rsidR="000C5637" w:rsidRDefault="000C5637">
                            <w:pPr>
                              <w:spacing w:line="360" w:lineRule="auto"/>
                              <w:ind w:left="274" w:right="346"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5C0E012" w14:textId="77777777" w:rsidR="000C5637" w:rsidRP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C5637">
                              <w:rPr>
                                <w:rFonts w:ascii="Calibri-Bold" w:eastAsia="Times New Roman" w:hAnsi="Calibri-Bold" w:cs="Times New Roman"/>
                                <w:b/>
                                <w:bCs/>
                                <w:color w:val="4F81BD"/>
                                <w:sz w:val="26"/>
                                <w:szCs w:val="26"/>
                                <w:lang w:eastAsia="en-US"/>
                              </w:rPr>
                              <w:t xml:space="preserve">Projects </w:t>
                            </w:r>
                          </w:p>
                          <w:p w14:paraId="1360E843" w14:textId="77777777" w:rsidR="000C5637" w:rsidRP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C5637"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  <w:t xml:space="preserve">LLM - chatbot </w:t>
                            </w:r>
                          </w:p>
                          <w:p w14:paraId="07BAFE07" w14:textId="77777777" w:rsidR="000C5637" w:rsidRPr="000C5637" w:rsidRDefault="000C5637" w:rsidP="000C5637">
                            <w:pPr>
                              <w:spacing w:line="240" w:lineRule="auto"/>
                              <w:ind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C5637">
                              <w:rPr>
                                <w:rFonts w:ascii="Cambria" w:eastAsia="Times New Roman" w:hAnsi="Cambria" w:cs="Times New Roman"/>
                                <w:color w:val="000000"/>
                                <w:sz w:val="22"/>
                                <w:lang w:eastAsia="en-US"/>
                              </w:rPr>
                              <w:t xml:space="preserve">- translating models </w:t>
                            </w:r>
                          </w:p>
                          <w:p w14:paraId="7728A09B" w14:textId="77777777" w:rsidR="000C5637" w:rsidRDefault="000C5637">
                            <w:pPr>
                              <w:spacing w:line="360" w:lineRule="auto"/>
                              <w:ind w:left="274" w:right="346"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lIns="182880" tIns="45703" rIns="182880" bIns="45703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83000</wp14:pctHeight>
                </wp14:sizeRelV>
              </wp:anchor>
            </w:drawing>
          </mc:Choice>
          <mc:Fallback>
            <w:pict>
              <v:rect w14:anchorId="44F47421" id="Sidebar" o:spid="_x0000_s1027" style="position:absolute;margin-left:259.2pt;margin-top:100.8pt;width:244.45pt;height:567.1pt;z-index:251667456;visibility:visible;mso-wrap-style:square;mso-width-percent:0;mso-height-percent:83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83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" fillcolor="#e1deba [1302]" strokecolor="#6b7c71 [2404]" strokeweight=".5pt">
                <v:fill opacity="46003f"/>
                <v:textbox inset="14.4pt,1.2695mm,14.4pt,1.2695mm">
                  <w:txbxContent>
                    <w:p w14:paraId="4FD0A2DE" w14:textId="590D6EBE" w:rsidR="00284441" w:rsidRDefault="00284441">
                      <w:pPr>
                        <w:spacing w:before="240" w:after="240" w:line="240" w:lineRule="auto"/>
                        <w:ind w:left="274" w:right="346" w:firstLine="0"/>
                        <w:rPr>
                          <w:rFonts w:ascii="Book Antiqua" w:eastAsia="+mn-ea" w:hAnsi="Book Antiqua" w:cs="+mn-cs"/>
                          <w:caps/>
                          <w:color w:val="564B3C" w:themeColor="text2"/>
                          <w:kern w:val="24"/>
                          <w:sz w:val="24"/>
                          <w:szCs w:val="24"/>
                        </w:rPr>
                      </w:pPr>
                    </w:p>
                    <w:p w14:paraId="567C8CFA" w14:textId="77777777" w:rsidR="000C5637" w:rsidRP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0C5637">
                        <w:rPr>
                          <w:rFonts w:ascii="Calibri-Bold" w:eastAsia="Times New Roman" w:hAnsi="Calibri-Bold" w:cs="Times New Roman"/>
                          <w:b/>
                          <w:bCs/>
                          <w:color w:val="4F81BD"/>
                          <w:sz w:val="26"/>
                          <w:szCs w:val="26"/>
                          <w:lang w:eastAsia="en-US"/>
                        </w:rPr>
                        <w:t xml:space="preserve">Professional Summary </w:t>
                      </w:r>
                    </w:p>
                    <w:p w14:paraId="03392984" w14:textId="77777777" w:rsidR="000C5637" w:rsidRP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0C5637"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  <w:t xml:space="preserve">Innovative and detail - oriented NLP Engineer and Machine Learning Engineer with </w:t>
                      </w:r>
                    </w:p>
                    <w:p w14:paraId="42FA6680" w14:textId="77777777" w:rsidR="000C5637" w:rsidRP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0C5637"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  <w:t xml:space="preserve">experience designing, building, and deploying scalable AI solutions. Passionate about </w:t>
                      </w:r>
                    </w:p>
                    <w:p w14:paraId="1B3B032A" w14:textId="77777777" w:rsidR="000C5637" w:rsidRP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0C5637"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  <w:t xml:space="preserve">developing models that process human language efficiently and implementing machine </w:t>
                      </w:r>
                    </w:p>
                    <w:p w14:paraId="41F51163" w14:textId="4A3BC5BA" w:rsidR="000C5637" w:rsidRP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0C5637"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  <w:t>learning algorithms that drive business val</w:t>
                      </w:r>
                      <w:r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  <w:t>ue</w:t>
                      </w:r>
                    </w:p>
                    <w:p w14:paraId="1204FC3D" w14:textId="72DA8ABF" w:rsidR="00284441" w:rsidRDefault="00284441">
                      <w:pPr>
                        <w:spacing w:line="360" w:lineRule="auto"/>
                        <w:ind w:left="274" w:right="346"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509B813" w14:textId="46C44430" w:rsidR="000C5637" w:rsidRDefault="000C5637">
                      <w:pPr>
                        <w:spacing w:line="360" w:lineRule="auto"/>
                        <w:ind w:left="274" w:right="346"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285689A" w14:textId="77777777" w:rsidR="000C5637" w:rsidRP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0C5637">
                        <w:rPr>
                          <w:rFonts w:ascii="Calibri-Bold" w:eastAsia="Times New Roman" w:hAnsi="Calibri-Bold" w:cs="Times New Roman"/>
                          <w:b/>
                          <w:bCs/>
                          <w:color w:val="4F81BD"/>
                          <w:sz w:val="26"/>
                          <w:szCs w:val="26"/>
                          <w:lang w:eastAsia="en-US"/>
                        </w:rPr>
                        <w:t xml:space="preserve">Skills </w:t>
                      </w:r>
                    </w:p>
                    <w:p w14:paraId="030AC2C0" w14:textId="77777777" w:rsidR="000C5637" w:rsidRP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0C5637"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  <w:t xml:space="preserve">- Natural Language Processing (NLP): Named Entity Recognition (NER), Sentiment Analysis, </w:t>
                      </w:r>
                    </w:p>
                    <w:p w14:paraId="4EDDFB51" w14:textId="77777777" w:rsidR="000C5637" w:rsidRP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0C5637"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  <w:t xml:space="preserve">Language Modeling </w:t>
                      </w:r>
                    </w:p>
                    <w:p w14:paraId="666D2ABB" w14:textId="77777777" w:rsid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</w:pPr>
                    </w:p>
                    <w:p w14:paraId="34FF3BC7" w14:textId="43170D7C" w:rsidR="000C5637" w:rsidRP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0C5637"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  <w:t xml:space="preserve">- Machine Learning: Supervised, Unsupervised, Reinforcement Learning </w:t>
                      </w:r>
                    </w:p>
                    <w:p w14:paraId="67CC2CF3" w14:textId="77777777" w:rsid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</w:pPr>
                    </w:p>
                    <w:p w14:paraId="3EA51A9C" w14:textId="050D3C3A" w:rsidR="000C5637" w:rsidRP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0C5637"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  <w:t xml:space="preserve">- Deep Learning: TensorFlow, </w:t>
                      </w:r>
                      <w:proofErr w:type="spellStart"/>
                      <w:r w:rsidRPr="000C5637"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  <w:t>PyTorch</w:t>
                      </w:r>
                      <w:proofErr w:type="spellEnd"/>
                      <w:r w:rsidRPr="000C5637"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  <w:t xml:space="preserve"> </w:t>
                      </w:r>
                    </w:p>
                    <w:p w14:paraId="5C3E2C0B" w14:textId="77777777" w:rsid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</w:pPr>
                    </w:p>
                    <w:p w14:paraId="5EFA99ED" w14:textId="1EE542BE" w:rsidR="000C5637" w:rsidRP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0C5637"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  <w:t xml:space="preserve">- Programming Languages: Python </w:t>
                      </w:r>
                    </w:p>
                    <w:p w14:paraId="3EE7E349" w14:textId="77777777" w:rsid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</w:pPr>
                    </w:p>
                    <w:p w14:paraId="4EF00F55" w14:textId="582C849A" w:rsidR="000C5637" w:rsidRP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0C5637"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  <w:t xml:space="preserve">- Tools: Hugging Face Transformers, </w:t>
                      </w:r>
                      <w:proofErr w:type="spellStart"/>
                      <w:r w:rsidRPr="000C5637"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  <w:t>spaCy</w:t>
                      </w:r>
                      <w:proofErr w:type="spellEnd"/>
                      <w:r w:rsidRPr="000C5637"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  <w:t xml:space="preserve">, Scikit - </w:t>
                      </w:r>
                      <w:proofErr w:type="gramStart"/>
                      <w:r w:rsidRPr="000C5637"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  <w:t>learn ,</w:t>
                      </w:r>
                      <w:proofErr w:type="gramEnd"/>
                      <w:r w:rsidRPr="000C5637"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  <w:t xml:space="preserve"> NLTK </w:t>
                      </w:r>
                    </w:p>
                    <w:p w14:paraId="6B0D7E80" w14:textId="77777777" w:rsid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</w:pPr>
                    </w:p>
                    <w:p w14:paraId="6A8921D8" w14:textId="61072B1A" w:rsidR="000C5637" w:rsidRP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0C5637"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  <w:t>- Version Control: Git, GitHub</w:t>
                      </w:r>
                    </w:p>
                    <w:p w14:paraId="7278C08C" w14:textId="5A14CEBD" w:rsidR="000C5637" w:rsidRDefault="000C5637">
                      <w:pPr>
                        <w:spacing w:line="360" w:lineRule="auto"/>
                        <w:ind w:left="274" w:right="346"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2722DB0" w14:textId="77777777" w:rsidR="000C5637" w:rsidRP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0C5637">
                        <w:rPr>
                          <w:rFonts w:ascii="Calibri-Bold" w:eastAsia="Times New Roman" w:hAnsi="Calibri-Bold" w:cs="Times New Roman"/>
                          <w:b/>
                          <w:bCs/>
                          <w:color w:val="4F81BD"/>
                          <w:sz w:val="26"/>
                          <w:szCs w:val="26"/>
                          <w:lang w:eastAsia="en-US"/>
                        </w:rPr>
                        <w:t xml:space="preserve">Certifications </w:t>
                      </w:r>
                    </w:p>
                    <w:p w14:paraId="414F7A80" w14:textId="77777777" w:rsidR="000C5637" w:rsidRP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0C5637"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  <w:t>- TensorFlow Developer Certificate (2024)</w:t>
                      </w:r>
                    </w:p>
                    <w:p w14:paraId="6B4C0498" w14:textId="68D60FCA" w:rsidR="000C5637" w:rsidRDefault="000C5637">
                      <w:pPr>
                        <w:spacing w:line="360" w:lineRule="auto"/>
                        <w:ind w:left="274" w:right="346"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5C0E012" w14:textId="77777777" w:rsidR="000C5637" w:rsidRP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0C5637">
                        <w:rPr>
                          <w:rFonts w:ascii="Calibri-Bold" w:eastAsia="Times New Roman" w:hAnsi="Calibri-Bold" w:cs="Times New Roman"/>
                          <w:b/>
                          <w:bCs/>
                          <w:color w:val="4F81BD"/>
                          <w:sz w:val="26"/>
                          <w:szCs w:val="26"/>
                          <w:lang w:eastAsia="en-US"/>
                        </w:rPr>
                        <w:t xml:space="preserve">Projects </w:t>
                      </w:r>
                    </w:p>
                    <w:p w14:paraId="1360E843" w14:textId="77777777" w:rsidR="000C5637" w:rsidRP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0C5637"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  <w:t xml:space="preserve">LLM - chatbot </w:t>
                      </w:r>
                    </w:p>
                    <w:p w14:paraId="07BAFE07" w14:textId="77777777" w:rsidR="000C5637" w:rsidRPr="000C5637" w:rsidRDefault="000C5637" w:rsidP="000C5637">
                      <w:pPr>
                        <w:spacing w:line="240" w:lineRule="auto"/>
                        <w:ind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0C5637">
                        <w:rPr>
                          <w:rFonts w:ascii="Cambria" w:eastAsia="Times New Roman" w:hAnsi="Cambria" w:cs="Times New Roman"/>
                          <w:color w:val="000000"/>
                          <w:sz w:val="22"/>
                          <w:lang w:eastAsia="en-US"/>
                        </w:rPr>
                        <w:t xml:space="preserve">- translating models </w:t>
                      </w:r>
                    </w:p>
                    <w:p w14:paraId="7728A09B" w14:textId="77777777" w:rsidR="000C5637" w:rsidRDefault="000C5637">
                      <w:pPr>
                        <w:spacing w:line="360" w:lineRule="auto"/>
                        <w:ind w:left="274" w:right="346"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FA115B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5812AB" wp14:editId="0DD0FEDE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margin">
                      <wp14:pctPosVOffset>9100</wp14:pctPosVOffset>
                    </wp:positionV>
                  </mc:Choice>
                  <mc:Fallback>
                    <wp:positionV relativeFrom="page">
                      <wp:posOffset>1475740</wp:posOffset>
                    </wp:positionV>
                  </mc:Fallback>
                </mc:AlternateContent>
                <wp:extent cx="6548120" cy="383540"/>
                <wp:effectExtent l="0" t="0" r="0" b="0"/>
                <wp:wrapSquare wrapText="bothSides"/>
                <wp:docPr id="5" name="Box: Company 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8120" cy="3835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39E8E" w14:textId="1725AC30" w:rsidR="00284441" w:rsidRDefault="00FA115B">
                            <w:pPr>
                              <w:pStyle w:val="Subtitle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  <w:alias w:val="Company"/>
                                <w:id w:val="2039312884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C5637">
                                  <w:rPr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t>AN NLP AND ML ENGIEER CV</w:t>
                                </w:r>
                              </w:sdtContent>
                            </w:sdt>
                          </w:p>
                        </w:txbxContent>
                      </wps:txbx>
                      <wps:bodyPr wrap="square" lIns="91405" tIns="45703" rIns="91405" bIns="54864" rtlCol="0" anchor="b"/>
                    </wps:wsp>
                  </a:graphicData>
                </a:graphic>
                <wp14:sizeRelH relativeFrom="margin">
                  <wp14:pctWidth>102300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812AB" id="Box: Company name" o:spid="_x0000_s1028" style="position:absolute;margin-left:0;margin-top:0;width:515.6pt;height:30.2pt;z-index:251659264;visibility:visible;mso-wrap-style:square;mso-width-percent:1023;mso-height-percent:0;mso-top-percent:91;mso-wrap-distance-left:9pt;mso-wrap-distance-top:0;mso-wrap-distance-right:9pt;mso-wrap-distance-bottom:0;mso-position-horizontal:center;mso-position-horizontal-relative:margin;mso-position-vertical-relative:margin;mso-width-percent:1023;mso-height-percent:0;mso-top-percent:91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" fillcolor="#93a299 [3204]" stroked="f" strokeweight=".5pt">
                <v:textbox inset="2.53903mm,1.2695mm,2.53903mm,4.32pt">
                  <w:txbxContent>
                    <w:p w14:paraId="07339E8E" w14:textId="1725AC30" w:rsidR="00284441" w:rsidRDefault="00FA115B">
                      <w:pPr>
                        <w:pStyle w:val="Subtitle"/>
                        <w:jc w:val="center"/>
                        <w:rPr>
                          <w:sz w:val="22"/>
                          <w:szCs w:val="22"/>
                        </w:rPr>
                      </w:pPr>
                      <w:sdt>
                        <w:sdtPr>
                          <w:rPr>
                            <w:color w:val="FFFFFF" w:themeColor="background1"/>
                            <w:sz w:val="22"/>
                            <w:szCs w:val="22"/>
                          </w:rPr>
                          <w:alias w:val="Company"/>
                          <w:id w:val="203931288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0C5637">
                            <w:rPr>
                              <w:color w:val="FFFFFF" w:themeColor="background1"/>
                              <w:sz w:val="22"/>
                              <w:szCs w:val="22"/>
                            </w:rPr>
                            <w:t>AN NLP AND ML ENGIEER CV</w:t>
                          </w:r>
                        </w:sdtContent>
                      </w:sdt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FA115B">
        <w:rPr>
          <w:noProof/>
          <w:lang w:eastAsia="ja-JP"/>
        </w:rPr>
        <mc:AlternateContent>
          <mc:Choice Requires="wps">
            <w:drawing>
              <wp:anchor distT="91440" distB="91440" distL="114300" distR="114300" simplePos="0" relativeHeight="251660288" behindDoc="0" locked="0" layoutInCell="1" allowOverlap="1" wp14:anchorId="25CE4ED6" wp14:editId="76B32674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margin">
                      <wp14:pctPosVOffset>800</wp14:pctPosVOffset>
                    </wp:positionV>
                  </mc:Choice>
                  <mc:Fallback>
                    <wp:positionV relativeFrom="page">
                      <wp:posOffset>755015</wp:posOffset>
                    </wp:positionV>
                  </mc:Fallback>
                </mc:AlternateContent>
                <wp:extent cx="6548120" cy="1097280"/>
                <wp:effectExtent l="0" t="0" r="0" b="7620"/>
                <wp:wrapSquare wrapText="bothSides"/>
                <wp:docPr id="7" name="Box: Newsletter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8120" cy="1097280"/>
                        </a:xfrm>
                        <a:prstGeom prst="rect">
                          <a:avLst/>
                        </a:prstGeom>
                        <a:noFill/>
                        <a:ln w="6350" cmpd="sng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78833" w14:textId="73A9CEB5" w:rsidR="00284441" w:rsidRPr="000C5637" w:rsidRDefault="000C5637" w:rsidP="000C5637">
                            <w:pPr>
                              <w:pStyle w:val="Title"/>
                              <w:jc w:val="center"/>
                              <w:rPr>
                                <w:color w:val="ECEDD1" w:themeColor="background2"/>
                                <w:sz w:val="36"/>
                                <w:szCs w:val="36"/>
                              </w:rPr>
                            </w:pPr>
                            <w:r w:rsidRPr="000C5637">
                              <w:rPr>
                                <w:b/>
                                <w:bCs/>
                                <w:color w:val="ECEDD1" w:themeColor="background2"/>
                                <w:sz w:val="36"/>
                                <w:szCs w:val="36"/>
                              </w:rPr>
                              <w:t>CV</w:t>
                            </w:r>
                          </w:p>
                        </w:txbxContent>
                      </wps:txbx>
                      <wps:bodyPr wrap="square" lIns="365760" tIns="45703" rIns="365760" bIns="429768" rtlCol="0" anchor="b"/>
                    </wps:wsp>
                  </a:graphicData>
                </a:graphic>
                <wp14:sizeRelH relativeFrom="margin">
                  <wp14:pctWidth>102300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E4ED6" id="Box: Newsletter title" o:spid="_x0000_s1029" style="position:absolute;margin-left:0;margin-top:0;width:515.6pt;height:86.4pt;z-index:251660288;visibility:visible;mso-wrap-style:square;mso-width-percent:1023;mso-height-percent:0;mso-top-percent:8;mso-wrap-distance-left:9pt;mso-wrap-distance-top:7.2pt;mso-wrap-distance-right:9pt;mso-wrap-distance-bottom:7.2pt;mso-position-horizontal:center;mso-position-horizontal-relative:margin;mso-position-vertical-relative:margin;mso-width-percent:1023;mso-height-percent:0;mso-top-percent:8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" filled="f" strokecolor="#6b7c71 [2404]" strokeweight=".5pt">
                <v:textbox inset="28.8pt,1.2695mm,28.8pt,33.84pt">
                  <w:txbxContent>
                    <w:p w14:paraId="27E78833" w14:textId="73A9CEB5" w:rsidR="00284441" w:rsidRPr="000C5637" w:rsidRDefault="000C5637" w:rsidP="000C5637">
                      <w:pPr>
                        <w:pStyle w:val="Title"/>
                        <w:jc w:val="center"/>
                        <w:rPr>
                          <w:color w:val="ECEDD1" w:themeColor="background2"/>
                          <w:sz w:val="36"/>
                          <w:szCs w:val="36"/>
                        </w:rPr>
                      </w:pPr>
                      <w:r w:rsidRPr="000C5637">
                        <w:rPr>
                          <w:b/>
                          <w:bCs/>
                          <w:color w:val="ECEDD1" w:themeColor="background2"/>
                          <w:sz w:val="36"/>
                          <w:szCs w:val="36"/>
                        </w:rPr>
                        <w:t>CV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FA115B">
        <w:t xml:space="preserve"> </w:t>
      </w:r>
    </w:p>
    <w:p w14:paraId="479061E1" w14:textId="4BEE3C43" w:rsidR="00284441" w:rsidRDefault="00FA115B">
      <w:pPr>
        <w:pStyle w:val="StorySubtitle"/>
        <w:sectPr w:rsidR="00284441">
          <w:footerReference w:type="first" r:id="rId6"/>
          <w:pgSz w:w="12240" w:h="15840"/>
          <w:pgMar w:top="1080" w:right="1080" w:bottom="1080" w:left="1080" w:header="720" w:footer="720" w:gutter="0"/>
          <w:cols w:space="720"/>
          <w:titlePg/>
          <w:docGrid w:linePitch="360"/>
        </w:sectPr>
      </w:pPr>
      <w:r>
        <w:t xml:space="preserve">  </w:t>
      </w:r>
    </w:p>
    <w:p w14:paraId="11BD7096" w14:textId="4808A0F5" w:rsidR="00284441" w:rsidRDefault="000C5637" w:rsidP="000C5637">
      <w:pPr>
        <w:sectPr w:rsidR="00284441">
          <w:headerReference w:type="default" r:id="rId7"/>
          <w:type w:val="continuous"/>
          <w:pgSz w:w="12240" w:h="15840"/>
          <w:pgMar w:top="1080" w:right="1080" w:bottom="1080" w:left="1080" w:header="720" w:footer="720" w:gutter="0"/>
          <w:cols w:num="3" w:space="360"/>
          <w:docGrid w:linePitch="360"/>
        </w:sectPr>
      </w:pPr>
      <w:r>
        <w:t>D</w:t>
      </w:r>
    </w:p>
    <w:p w14:paraId="2B94E47D" w14:textId="720C7D2E" w:rsidR="00284441" w:rsidRDefault="00284441"/>
    <w:p w14:paraId="0A0E5985" w14:textId="77777777" w:rsidR="00284441" w:rsidRDefault="00284441">
      <w:pPr>
        <w:pStyle w:val="Heading1"/>
        <w:sectPr w:rsidR="00284441">
          <w:type w:val="continuous"/>
          <w:pgSz w:w="12240" w:h="15840"/>
          <w:pgMar w:top="1080" w:right="1080" w:bottom="1080" w:left="1080" w:header="720" w:footer="720" w:gutter="0"/>
          <w:cols w:num="3" w:space="720"/>
          <w:docGrid w:linePitch="360"/>
        </w:sectPr>
      </w:pPr>
    </w:p>
    <w:sdt>
      <w:sdtPr>
        <w:alias w:val="Story Title"/>
        <w:tag w:val="Story Title"/>
        <w:id w:val="-1878537549"/>
        <w:placeholder>
          <w:docPart w:val="65CAF2656725428B9BA5BFBA0198B4B4"/>
        </w:placeholder>
        <w:showingPlcHdr/>
      </w:sdtPr>
      <w:sdtEndPr/>
      <w:sdtContent>
        <w:p w14:paraId="638CE914" w14:textId="26B9C301" w:rsidR="00284441" w:rsidRDefault="000C5637">
          <w:pPr>
            <w:pStyle w:val="Heading1"/>
          </w:pPr>
          <w:r>
            <w:t>Story Title</w:t>
          </w:r>
        </w:p>
      </w:sdtContent>
    </w:sdt>
    <w:p w14:paraId="2FD69316" w14:textId="6B9F497C" w:rsidR="00284441" w:rsidRDefault="00FA115B">
      <w:pPr>
        <w:pStyle w:val="StorySubtitle"/>
      </w:pPr>
      <w:sdt>
        <w:sdtPr>
          <w:id w:val="-1454711309"/>
          <w:placeholder>
            <w:docPart w:val="9CD9E7A47BFA45DD81E5F6A2A454030C"/>
          </w:placeholder>
          <w:showingPlcHdr/>
        </w:sdtPr>
        <w:sdtEndPr/>
        <w:sdtContent>
          <w:r w:rsidR="000C5637">
            <w:t>Story Subtitle or summary</w:t>
          </w:r>
        </w:sdtContent>
      </w:sdt>
      <w:r>
        <w:t xml:space="preserve">   </w:t>
      </w:r>
    </w:p>
    <w:p w14:paraId="55D57F45" w14:textId="77777777" w:rsidR="00284441" w:rsidRDefault="00284441">
      <w:pPr>
        <w:sectPr w:rsidR="00284441">
          <w:headerReference w:type="default" r:id="rId8"/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6CBDB5CD" w14:textId="34FF0F2B" w:rsidR="00284441" w:rsidRDefault="000C5637" w:rsidP="000C5637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2CF821D" wp14:editId="3353F22C">
                <wp:simplePos x="0" y="0"/>
                <wp:positionH relativeFrom="leftMargin">
                  <wp:align>right</wp:align>
                </wp:positionH>
                <wp:positionV relativeFrom="margin">
                  <wp:posOffset>4693920</wp:posOffset>
                </wp:positionV>
                <wp:extent cx="198120" cy="3902710"/>
                <wp:effectExtent l="0" t="0" r="0" b="2540"/>
                <wp:wrapTight wrapText="bothSides">
                  <wp:wrapPolygon edited="0">
                    <wp:start x="0" y="0"/>
                    <wp:lineTo x="0" y="21509"/>
                    <wp:lineTo x="18692" y="21509"/>
                    <wp:lineTo x="18692" y="0"/>
                    <wp:lineTo x="0" y="0"/>
                  </wp:wrapPolygon>
                </wp:wrapTight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3902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ED6DA6" w14:textId="77777777" w:rsidR="00284441" w:rsidRDefault="00284441">
                            <w:pPr>
                              <w:rPr>
                                <w:rFonts w:ascii="Century Gothic" w:eastAsia="+mn-ea" w:hAnsi="Century Gothic" w:cs="+mn-cs"/>
                                <w:color w:val="000000"/>
                                <w:kern w:val="24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9144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F821D" id="Rectangle 15" o:spid="_x0000_s1030" style="position:absolute;left:0;text-align:left;margin-left:-35.6pt;margin-top:369.6pt;width:15.6pt;height:307.3pt;z-index:-25165209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" fillcolor="white [3212]" stroked="f" strokeweight=".5pt">
                <v:textbox inset="0,7.2pt,0">
                  <w:txbxContent>
                    <w:p w14:paraId="67ED6DA6" w14:textId="77777777" w:rsidR="00284441" w:rsidRDefault="00284441">
                      <w:pPr>
                        <w:rPr>
                          <w:rFonts w:ascii="Century Gothic" w:eastAsia="+mn-ea" w:hAnsi="Century Gothic" w:cs="+mn-cs"/>
                          <w:color w:val="000000"/>
                          <w:kern w:val="24"/>
                          <w:szCs w:val="19"/>
                        </w:rPr>
                      </w:pPr>
                    </w:p>
                  </w:txbxContent>
                </v:textbox>
                <w10:wrap type="tight" anchorx="margin" anchory="margin"/>
              </v:rect>
            </w:pict>
          </mc:Fallback>
        </mc:AlternateContent>
      </w:r>
    </w:p>
    <w:sectPr w:rsidR="00284441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92DD3" w14:textId="77777777" w:rsidR="00FA115B" w:rsidRDefault="00FA115B">
      <w:r>
        <w:separator/>
      </w:r>
    </w:p>
  </w:endnote>
  <w:endnote w:type="continuationSeparator" w:id="0">
    <w:p w14:paraId="00962C4B" w14:textId="77777777" w:rsidR="00FA115B" w:rsidRDefault="00FA1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Y견명조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l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+mn-ea">
    <w:altName w:val="Times New Roman"/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A4846" w14:textId="77777777" w:rsidR="00284441" w:rsidRDefault="00FA115B">
    <w:pPr>
      <w:pStyle w:val="Footer"/>
    </w:pP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1CC373A8" wp14:editId="1138AD2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47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43A2368" w14:textId="77777777" w:rsidR="00284441" w:rsidRDefault="0028444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1CC373A8" id="Bkgd: 1" o:spid="_x0000_s1031" style="position:absolute;left:0;text-align:left;margin-left:0;margin-top:0;width:588.75pt;height:763.5pt;z-index:-251640832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14:paraId="643A2368" w14:textId="77777777" w:rsidR="00284441" w:rsidRDefault="00284441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46568E33" wp14:editId="019A11B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50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EA3452" w14:textId="77777777" w:rsidR="00284441" w:rsidRDefault="0028444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46568E33" id="Bkgd: 2" o:spid="_x0000_s1032" style="position:absolute;left:0;text-align:left;margin-left:0;margin-top:0;width:546.85pt;height:711.35pt;z-index:-251639808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" stroked="f" strokeweight="2pt">
              <v:fill opacity="54484f"/>
              <v:textbox inset="2.53903mm,1.2695mm,2.53903mm,1.2695mm">
                <w:txbxContent>
                  <w:p w14:paraId="6CEA3452" w14:textId="77777777" w:rsidR="00284441" w:rsidRDefault="00284441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0EA7905A" wp14:editId="4D59768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75755" cy="8686800"/>
              <wp:effectExtent l="0" t="0" r="0" b="0"/>
              <wp:wrapNone/>
              <wp:docPr id="53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75755" cy="8686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A0117BA" w14:textId="77777777" w:rsidR="00284441" w:rsidRDefault="0028444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0EA7905A" id="Bkgd: 3" o:spid="_x0000_s1033" style="position:absolute;left:0;text-align:left;margin-left:0;margin-top:0;width:525.65pt;height:684pt;z-index:-251638784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" stroked="f" strokeweight=".5pt">
              <v:stroke linestyle="thinThin"/>
              <v:textbox inset="2.53903mm,1.2695mm,2.53903mm,1.2695mm">
                <w:txbxContent>
                  <w:p w14:paraId="6A0117BA" w14:textId="77777777" w:rsidR="00284441" w:rsidRDefault="00284441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C2425D6" wp14:editId="11CC8B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9372600</wp:posOffset>
                  </wp:positionV>
                </mc:Fallback>
              </mc:AlternateContent>
              <wp:extent cx="6598920" cy="246380"/>
              <wp:effectExtent l="0" t="0" r="0" b="0"/>
              <wp:wrapSquare wrapText="bothSides"/>
              <wp:docPr id="56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9892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C104E4F" w14:textId="77777777" w:rsidR="00284441" w:rsidRDefault="00FA115B">
                          <w:pPr>
                            <w:spacing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Date"/>
                              <w:tag w:val="Date"/>
                              <w:id w:val="778915137"/>
                              <w:placeholder>
                                <w:docPart w:val="4570CE811AEF4B6BA103AF0516DEBF38"/>
                              </w:placeholder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>
                              <w:rPr>
                                <w:color w:val="A6A6A6" w:themeColor="background1" w:themeShade="A6"/>
                              </w:rPr>
                            </w:sdtEndPr>
                            <w:sdtContent>
                              <w:r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[Pick the date]</w:t>
                              </w:r>
                            </w:sdtContent>
                          </w:sdt>
                          <w:r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</w:t>
                          </w: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Volume"/>
                              <w:tag w:val="Volume"/>
                              <w:id w:val="491682501"/>
                              <w:placeholder>
                                <w:docPart w:val="1E3A062D1321428E942CD6E289363397"/>
                              </w:placeholder>
                              <w:showingPlcHdr/>
                              <w:dataBinding w:xpath="/Newsletter/Volume" w:storeItemID="{0392F253-333C-4A53-9243-D24BE37970BC}"/>
                              <w:text/>
                            </w:sdtPr>
                            <w:sdtEndPr>
                              <w:rPr>
                                <w:color w:val="A6A6A6" w:themeColor="background1" w:themeShade="A6"/>
                              </w:rPr>
                            </w:sdtEndPr>
                            <w:sdtContent>
                              <w:r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[Edition 1, Volume 1]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2425D6" id="Date" o:spid="_x0000_s1034" style="position:absolute;left:0;text-align:left;margin-left:0;margin-top:0;width:519.6pt;height:19.4pt;z-index:251678720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" filled="f" stroked="f" strokeweight="2pt">
              <v:textbox inset="0,0,0,0">
                <w:txbxContent>
                  <w:p w14:paraId="3C104E4F" w14:textId="77777777" w:rsidR="00284441" w:rsidRDefault="00FA115B">
                    <w:pPr>
                      <w:spacing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b/>
                          <w:bCs/>
                          <w:color w:val="A6A6A6" w:themeColor="background1" w:themeShade="A6"/>
                          <w:sz w:val="18"/>
                          <w:szCs w:val="18"/>
                        </w:rPr>
                        <w:alias w:val="Date"/>
                        <w:tag w:val="Date"/>
                        <w:id w:val="778915137"/>
                        <w:placeholder>
                          <w:docPart w:val="4570CE811AEF4B6BA103AF0516DEBF38"/>
                        </w:placeholder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>
                        <w:rPr>
                          <w:color w:val="A6A6A6" w:themeColor="background1" w:themeShade="A6"/>
                        </w:rPr>
                      </w:sdtEndPr>
                      <w:sdtContent>
                        <w:r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[Pick the date]</w:t>
                        </w:r>
                      </w:sdtContent>
                    </w:sdt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</w:t>
                    </w: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Volume"/>
                        <w:tag w:val="Volume"/>
                        <w:id w:val="491682501"/>
                        <w:placeholder>
                          <w:docPart w:val="1E3A062D1321428E942CD6E289363397"/>
                        </w:placeholder>
                        <w:showingPlcHdr/>
                        <w:dataBinding w:xpath="/Newsletter/Volume" w:storeItemID="{0392F253-333C-4A53-9243-D24BE37970BC}"/>
                        <w:text/>
                      </w:sdtPr>
                      <w:sdtEndPr>
                        <w:rPr>
                          <w:color w:val="A6A6A6" w:themeColor="background1" w:themeShade="A6"/>
                        </w:rPr>
                      </w:sdtEndPr>
                      <w:sdtContent>
                        <w:r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[Edition 1, Volume 1]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9D5B5" w14:textId="77777777" w:rsidR="00FA115B" w:rsidRDefault="00FA115B">
      <w:r>
        <w:separator/>
      </w:r>
    </w:p>
  </w:footnote>
  <w:footnote w:type="continuationSeparator" w:id="0">
    <w:p w14:paraId="174069E0" w14:textId="77777777" w:rsidR="00FA115B" w:rsidRDefault="00FA11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D957F" w14:textId="77777777" w:rsidR="00284441" w:rsidRDefault="00FA115B">
    <w:pPr>
      <w:pStyle w:val="Header"/>
    </w:pP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F18A074" wp14:editId="1ED06C1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topMargin">
                    <wp14:pctPosVOffset>65000</wp14:pctPosVOffset>
                  </wp:positionV>
                </mc:Choice>
                <mc:Fallback>
                  <wp:positionV relativeFrom="page">
                    <wp:posOffset>445770</wp:posOffset>
                  </wp:positionV>
                </mc:Fallback>
              </mc:AlternateContent>
              <wp:extent cx="6784975" cy="73025"/>
              <wp:effectExtent l="0" t="0" r="0" b="0"/>
              <wp:wrapNone/>
              <wp:docPr id="28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84975" cy="7302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635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106000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2E35DB" id="Rectangle 19" o:spid="_x0000_s1026" style="position:absolute;margin-left:0;margin-top:0;width:534.25pt;height:5.75pt;z-index:251672576;visibility:visible;mso-wrap-style:square;mso-width-percent:1060;mso-height-percent:0;mso-top-percent:650;mso-wrap-distance-left:9pt;mso-wrap-distance-top:0;mso-wrap-distance-right:9pt;mso-wrap-distance-bottom:0;mso-position-horizontal:center;mso-position-horizontal-relative:margin;mso-position-vertical-relative:top-margin-area;mso-width-percent:1060;mso-height-percent:0;mso-top-percent:65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" fillcolor="#93a299 [3204]" stroked="f" strokeweight=".5pt">
              <v:textbox inset="2.53903mm,1.2695mm,2.53903mm,1.2695mm"/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CCF8233" wp14:editId="7FC2C22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topMargin">
                    <wp14:pctPosVOffset>25000</wp14:pctPosVOffset>
                  </wp:positionV>
                </mc:Choice>
                <mc:Fallback>
                  <wp:positionV relativeFrom="page">
                    <wp:posOffset>171450</wp:posOffset>
                  </wp:positionV>
                </mc:Fallback>
              </mc:AlternateContent>
              <wp:extent cx="6529070" cy="337820"/>
              <wp:effectExtent l="0" t="0" r="0" b="0"/>
              <wp:wrapNone/>
              <wp:docPr id="29" name="Subtit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29070" cy="3378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sdt>
                          <w:sdtPr>
                            <w:rPr>
                              <w:rFonts w:ascii="Century Gothic" w:eastAsia="+mn-ea" w:hAnsi="Century Gothic" w:cs="+mn-cs"/>
                              <w:caps/>
                              <w:color w:val="BEC7C1" w:themeColor="accent1" w:themeTint="99"/>
                              <w:spacing w:val="60"/>
                              <w:kern w:val="24"/>
                              <w:sz w:val="18"/>
                              <w:szCs w:val="18"/>
                            </w:rPr>
                            <w:id w:val="721061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>
                            <w:rPr>
                              <w:color w:val="BEC7C1" w:themeColor="accent1" w:themeTint="99"/>
                            </w:rPr>
                          </w:sdtEndPr>
                          <w:sdtContent>
                            <w:p w14:paraId="011E3380" w14:textId="58793B8B" w:rsidR="00284441" w:rsidRDefault="000C5637">
                              <w:pPr>
                                <w:jc w:val="center"/>
                                <w:rPr>
                                  <w:rFonts w:ascii="Century Gothic" w:eastAsia="+mn-ea" w:hAnsi="Century Gothic" w:cs="+mn-cs"/>
                                  <w:caps/>
                                  <w:color w:val="BEC7C1" w:themeColor="accent1" w:themeTint="99"/>
                                  <w:spacing w:val="60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entury Gothic" w:eastAsia="+mn-ea" w:hAnsi="Century Gothic" w:cs="+mn-cs"/>
                                  <w:caps/>
                                  <w:color w:val="BEC7C1" w:themeColor="accent1" w:themeTint="99"/>
                                  <w:spacing w:val="60"/>
                                  <w:kern w:val="24"/>
                                  <w:sz w:val="18"/>
                                  <w:szCs w:val="18"/>
                                </w:rPr>
                                <w:t>AN NLP AND ML ENGIEER CV</w:t>
                              </w:r>
                            </w:p>
                          </w:sdtContent>
                        </w:sdt>
                        <w:p w14:paraId="7EAA5E08" w14:textId="77777777" w:rsidR="00284441" w:rsidRDefault="00284441"/>
                      </w:txbxContent>
                    </wps:txbx>
                    <wps:bodyPr vert="horz" lIns="91405" tIns="45703" rIns="91405" bIns="45703" rtlCol="0">
                      <a:normAutofit/>
                    </wps:bodyPr>
                  </wps:wsp>
                </a:graphicData>
              </a:graphic>
              <wp14:sizeRelH relativeFrom="margin">
                <wp14:pctWidth>102000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CF8233" id="_x0000_t202" coordsize="21600,21600" o:spt="202" path="m,l,21600r21600,l21600,xe">
              <v:stroke joinstyle="miter"/>
              <v:path gradientshapeok="t" o:connecttype="rect"/>
            </v:shapetype>
            <v:shape id="Subtitle 2" o:spid="_x0000_s1035" type="#_x0000_t202" style="position:absolute;left:0;text-align:left;margin-left:0;margin-top:0;width:514.1pt;height:26.6pt;z-index:251673600;visibility:visible;mso-wrap-style:square;mso-width-percent:1020;mso-height-percent:0;mso-top-percent:250;mso-wrap-distance-left:9pt;mso-wrap-distance-top:0;mso-wrap-distance-right:9pt;mso-wrap-distance-bottom:0;mso-position-horizontal:center;mso-position-horizontal-relative:margin;mso-position-vertical-relative:top-margin-area;mso-width-percent:1020;mso-height-percent:0;mso-top-percent:2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" filled="f" stroked="f">
              <v:textbox inset="2.53903mm,1.2695mm,2.53903mm,1.2695mm">
                <w:txbxContent>
                  <w:sdt>
                    <w:sdtPr>
                      <w:rPr>
                        <w:rFonts w:ascii="Century Gothic" w:eastAsia="+mn-ea" w:hAnsi="Century Gothic" w:cs="+mn-cs"/>
                        <w:caps/>
                        <w:color w:val="BEC7C1" w:themeColor="accent1" w:themeTint="99"/>
                        <w:spacing w:val="60"/>
                        <w:kern w:val="24"/>
                        <w:sz w:val="18"/>
                        <w:szCs w:val="18"/>
                      </w:rPr>
                      <w:id w:val="721061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>
                      <w:rPr>
                        <w:color w:val="BEC7C1" w:themeColor="accent1" w:themeTint="99"/>
                      </w:rPr>
                    </w:sdtEndPr>
                    <w:sdtContent>
                      <w:p w14:paraId="011E3380" w14:textId="58793B8B" w:rsidR="00284441" w:rsidRDefault="000C5637">
                        <w:pPr>
                          <w:jc w:val="center"/>
                          <w:rPr>
                            <w:rFonts w:ascii="Century Gothic" w:eastAsia="+mn-ea" w:hAnsi="Century Gothic" w:cs="+mn-cs"/>
                            <w:caps/>
                            <w:color w:val="BEC7C1" w:themeColor="accent1" w:themeTint="99"/>
                            <w:spacing w:val="60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eastAsia="+mn-ea" w:hAnsi="Century Gothic" w:cs="+mn-cs"/>
                            <w:caps/>
                            <w:color w:val="BEC7C1" w:themeColor="accent1" w:themeTint="99"/>
                            <w:spacing w:val="60"/>
                            <w:kern w:val="24"/>
                            <w:sz w:val="18"/>
                            <w:szCs w:val="18"/>
                          </w:rPr>
                          <w:t>AN NLP AND ML ENGIEER CV</w:t>
                        </w:r>
                      </w:p>
                    </w:sdtContent>
                  </w:sdt>
                  <w:p w14:paraId="7EAA5E08" w14:textId="77777777" w:rsidR="00284441" w:rsidRDefault="00284441"/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59F00" w14:textId="77777777" w:rsidR="00284441" w:rsidRDefault="00FA115B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DA04EE0" wp14:editId="39FEE46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topMargin">
                    <wp14:pctPosVOffset>75000</wp14:pctPosVOffset>
                  </wp:positionV>
                </mc:Choice>
                <mc:Fallback>
                  <wp:positionV relativeFrom="page">
                    <wp:posOffset>514350</wp:posOffset>
                  </wp:positionV>
                </mc:Fallback>
              </mc:AlternateContent>
              <wp:extent cx="6784975" cy="73025"/>
              <wp:effectExtent l="0" t="0" r="0" b="0"/>
              <wp:wrapNone/>
              <wp:docPr id="19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84975" cy="7302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635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106000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6163D0" id="Rectangle 19" o:spid="_x0000_s1026" style="position:absolute;margin-left:0;margin-top:0;width:534.25pt;height:5.75pt;z-index:251664384;visibility:visible;mso-wrap-style:square;mso-width-percent:1060;mso-height-percent:0;mso-top-percent:750;mso-wrap-distance-left:9pt;mso-wrap-distance-top:0;mso-wrap-distance-right:9pt;mso-wrap-distance-bottom:0;mso-position-horizontal:center;mso-position-horizontal-relative:margin;mso-position-vertical-relative:top-margin-area;mso-width-percent:1060;mso-height-percent:0;mso-top-percent:75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" fillcolor="#93a299 [3204]" stroked="f" strokeweight=".5pt">
              <v:textbox inset="2.53903mm,1.2695mm,2.53903mm,1.2695mm"/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28E2FF3" wp14:editId="23D2248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topMargin">
                    <wp14:pctPosVOffset>45000</wp14:pctPosVOffset>
                  </wp:positionV>
                </mc:Choice>
                <mc:Fallback>
                  <wp:positionV relativeFrom="page">
                    <wp:posOffset>308610</wp:posOffset>
                  </wp:positionV>
                </mc:Fallback>
              </mc:AlternateContent>
              <wp:extent cx="6529070" cy="337820"/>
              <wp:effectExtent l="0" t="0" r="0" b="0"/>
              <wp:wrapNone/>
              <wp:docPr id="20" name="Subtit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29070" cy="3378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sdt>
                          <w:sdtPr>
                            <w:id w:val="-2097628961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14:paraId="697F32AA" w14:textId="6197D77F" w:rsidR="00284441" w:rsidRDefault="000C5637">
                              <w:pPr>
                                <w:jc w:val="center"/>
                              </w:pPr>
                              <w:r>
                                <w:t>AN NLP AND ML ENGIEER CV</w:t>
                              </w:r>
                            </w:p>
                          </w:sdtContent>
                        </w:sdt>
                        <w:p w14:paraId="4FC786F6" w14:textId="77777777" w:rsidR="00284441" w:rsidRDefault="00284441"/>
                      </w:txbxContent>
                    </wps:txbx>
                    <wps:bodyPr vert="horz" lIns="91405" tIns="45703" rIns="91405" bIns="45703" rtlCol="0">
                      <a:normAutofit/>
                    </wps:bodyPr>
                  </wps:wsp>
                </a:graphicData>
              </a:graphic>
              <wp14:sizeRelH relativeFrom="margin">
                <wp14:pctWidth>102000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8E2FF3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0;text-align:left;margin-left:0;margin-top:0;width:514.1pt;height:26.6pt;z-index:251665408;visibility:visible;mso-wrap-style:square;mso-width-percent:1020;mso-height-percent:0;mso-top-percent:450;mso-wrap-distance-left:9pt;mso-wrap-distance-top:0;mso-wrap-distance-right:9pt;mso-wrap-distance-bottom:0;mso-position-horizontal:center;mso-position-horizontal-relative:margin;mso-position-vertical-relative:top-margin-area;mso-width-percent:1020;mso-height-percent:0;mso-top-percent:4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" filled="f" stroked="f">
              <v:textbox inset="2.53903mm,1.2695mm,2.53903mm,1.2695mm">
                <w:txbxContent>
                  <w:sdt>
                    <w:sdtPr>
                      <w:id w:val="-2097628961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14:paraId="697F32AA" w14:textId="6197D77F" w:rsidR="00284441" w:rsidRDefault="000C5637">
                        <w:pPr>
                          <w:jc w:val="center"/>
                        </w:pPr>
                        <w:r>
                          <w:t>AN NLP AND ML ENGIEER CV</w:t>
                        </w:r>
                      </w:p>
                    </w:sdtContent>
                  </w:sdt>
                  <w:p w14:paraId="4FC786F6" w14:textId="77777777" w:rsidR="00284441" w:rsidRDefault="00284441"/>
                </w:txbxContent>
              </v:textbox>
              <w10:wrap anchorx="margin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37"/>
    <w:rsid w:val="000C5637"/>
    <w:rsid w:val="00284441"/>
    <w:rsid w:val="00FA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390BC"/>
  <w15:docId w15:val="{4129B0B8-1A04-43A5-A8D0-04ECC8F14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24" w:lineRule="auto"/>
      <w:ind w:firstLine="288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40" w:lineRule="auto"/>
      <w:ind w:firstLine="0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32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32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ind w:firstLine="288"/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customStyle="1" w:styleId="PersonalName">
    <w:name w:val="Personal Name"/>
    <w:basedOn w:val="Title"/>
    <w:qFormat/>
    <w:rPr>
      <w:b/>
      <w:color w:val="40382D" w:themeColor="text2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="240" w:lineRule="auto"/>
      <w:ind w:firstLine="0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NormalWeb">
    <w:name w:val="Normal (Web)"/>
    <w:basedOn w:val="Normal"/>
    <w:uiPriority w:val="99"/>
    <w:unhideWhenUsed/>
    <w:rPr>
      <w:rFonts w:ascii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21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torySubtitle">
    <w:name w:val="Story Subtitle"/>
    <w:basedOn w:val="Normal"/>
    <w:next w:val="Normal"/>
    <w:qFormat/>
    <w:pPr>
      <w:ind w:firstLine="0"/>
    </w:pPr>
    <w:rPr>
      <w:rFonts w:eastAsiaTheme="minorEastAsia"/>
      <w:color w:val="93A299" w:themeColor="accent1"/>
      <w:kern w:val="24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0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2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Apothecary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CAF2656725428B9BA5BFBA0198B4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FC5726-20CC-4DEA-ADEB-268E9908088F}"/>
      </w:docPartPr>
      <w:docPartBody>
        <w:p w:rsidR="00000000" w:rsidRDefault="00025A8D">
          <w:pPr>
            <w:pStyle w:val="65CAF2656725428B9BA5BFBA0198B4B4"/>
          </w:pPr>
          <w:r>
            <w:t>Story Title</w:t>
          </w:r>
        </w:p>
      </w:docPartBody>
    </w:docPart>
    <w:docPart>
      <w:docPartPr>
        <w:name w:val="9CD9E7A47BFA45DD81E5F6A2A45403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70FDF-DA50-4BB1-972E-D48E91CE8799}"/>
      </w:docPartPr>
      <w:docPartBody>
        <w:p w:rsidR="00000000" w:rsidRDefault="00025A8D">
          <w:pPr>
            <w:pStyle w:val="9CD9E7A47BFA45DD81E5F6A2A454030C"/>
          </w:pPr>
          <w:r>
            <w:t>Story Subtitle or summary</w:t>
          </w:r>
        </w:p>
      </w:docPartBody>
    </w:docPart>
    <w:docPart>
      <w:docPartPr>
        <w:name w:val="4570CE811AEF4B6BA103AF0516DEBF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0017F-73C3-4D12-9334-9992FEC35488}"/>
      </w:docPartPr>
      <w:docPartBody>
        <w:p w:rsidR="00000000" w:rsidRDefault="00025A8D">
          <w:pPr>
            <w:pStyle w:val="4570CE811AEF4B6BA103AF0516DEBF38"/>
          </w:pPr>
          <w:r>
            <w:rPr>
              <w:color w:val="A6A6A6" w:themeColor="background1" w:themeShade="A6"/>
              <w:sz w:val="18"/>
              <w:szCs w:val="18"/>
            </w:rPr>
            <w:t>[Pick the date]</w:t>
          </w:r>
        </w:p>
      </w:docPartBody>
    </w:docPart>
    <w:docPart>
      <w:docPartPr>
        <w:name w:val="1E3A062D1321428E942CD6E289363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6950F-2B23-40EB-9D35-6D4D6D6989F6}"/>
      </w:docPartPr>
      <w:docPartBody>
        <w:p w:rsidR="00000000" w:rsidRDefault="00025A8D">
          <w:pPr>
            <w:pStyle w:val="1E3A062D1321428E942CD6E289363397"/>
          </w:pPr>
          <w:r>
            <w:rPr>
              <w:color w:val="A6A6A6" w:themeColor="background1" w:themeShade="A6"/>
              <w:sz w:val="18"/>
              <w:szCs w:val="18"/>
            </w:rPr>
            <w:t>[Edition 1, Volume 1]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Y견명조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l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+mn-ea">
    <w:altName w:val="Times New Roman"/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A8D"/>
    <w:rsid w:val="0002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CAF2656725428B9BA5BFBA0198B4B4">
    <w:name w:val="65CAF2656725428B9BA5BFBA0198B4B4"/>
  </w:style>
  <w:style w:type="paragraph" w:customStyle="1" w:styleId="9CD9E7A47BFA45DD81E5F6A2A454030C">
    <w:name w:val="9CD9E7A47BFA45DD81E5F6A2A454030C"/>
  </w:style>
  <w:style w:type="paragraph" w:customStyle="1" w:styleId="2CE091C37A214BC9934C82CD081D5F68">
    <w:name w:val="2CE091C37A214BC9934C82CD081D5F68"/>
  </w:style>
  <w:style w:type="paragraph" w:customStyle="1" w:styleId="B30E05B6682F4193AA70AFD75F73C390">
    <w:name w:val="B30E05B6682F4193AA70AFD75F73C390"/>
  </w:style>
  <w:style w:type="paragraph" w:customStyle="1" w:styleId="04310747AFF744159C2EB74693F1489E">
    <w:name w:val="04310747AFF744159C2EB74693F1489E"/>
  </w:style>
  <w:style w:type="paragraph" w:customStyle="1" w:styleId="A0BFFB5DB93E421088A94C5AEC3D3D2D">
    <w:name w:val="A0BFFB5DB93E421088A94C5AEC3D3D2D"/>
  </w:style>
  <w:style w:type="paragraph" w:customStyle="1" w:styleId="4570CE811AEF4B6BA103AF0516DEBF38">
    <w:name w:val="4570CE811AEF4B6BA103AF0516DEBF38"/>
  </w:style>
  <w:style w:type="paragraph" w:customStyle="1" w:styleId="1E3A062D1321428E942CD6E289363397">
    <w:name w:val="1E3A062D1321428E942CD6E2893633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ApothecaryNewsletter</Template>
  <TotalTime>9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 NLP AND ML ENGIEER CV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</cp:revision>
  <dcterms:created xsi:type="dcterms:W3CDTF">2025-04-19T19:07:00Z</dcterms:created>
  <dcterms:modified xsi:type="dcterms:W3CDTF">2025-04-19T19:16:00Z</dcterms:modified>
</cp:coreProperties>
</file>